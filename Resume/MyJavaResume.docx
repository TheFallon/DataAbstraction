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636978" w:rsidRDefault="00915763" w:rsidP="00116379">
            <w:pPr>
              <w:pStyle w:val="ContactInfo"/>
              <w:rPr>
                <w:sz w:val="36"/>
                <w:szCs w:val="36"/>
              </w:rPr>
            </w:pPr>
            <w:r w:rsidRPr="00636978">
              <w:rPr>
                <w:sz w:val="36"/>
                <w:szCs w:val="36"/>
              </w:rPr>
              <w:t>Terrence Campbell</w:t>
            </w:r>
          </w:p>
          <w:p w:rsidR="008E18D5" w:rsidRPr="00DE7766" w:rsidRDefault="00915763" w:rsidP="00116379">
            <w:pPr>
              <w:pStyle w:val="ContactInfo"/>
            </w:pPr>
            <w:r>
              <w:t>2415 Cedarcrest Pl</w:t>
            </w:r>
            <w:r w:rsidR="00636978">
              <w:t>.</w:t>
            </w:r>
            <w:r>
              <w:t xml:space="preserve"> Valrico, FL 33596</w:t>
            </w:r>
          </w:p>
          <w:p w:rsidR="008E18D5" w:rsidRDefault="00915763" w:rsidP="00116379">
            <w:pPr>
              <w:pStyle w:val="ContactInfo"/>
            </w:pPr>
            <w:r>
              <w:t>(813) 900-7685</w:t>
            </w:r>
          </w:p>
          <w:p w:rsidR="00C069B4" w:rsidRPr="00DE7766" w:rsidRDefault="00636978" w:rsidP="00636978">
            <w:pPr>
              <w:pStyle w:val="ContactInfo"/>
            </w:pPr>
            <w:r>
              <w:t>tocampbe@mail.usf.edu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C962B4" w:rsidP="00DE7766">
            <w:pPr>
              <w:pStyle w:val="Heading1"/>
            </w:pPr>
            <w:r>
              <w:t>Oblective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C962B4" w:rsidP="0054459B">
            <w:r>
              <w:t xml:space="preserve">Terrence is seeking an entry level position as </w:t>
            </w:r>
            <w:r w:rsidR="0054459B">
              <w:t>a Junior Java</w:t>
            </w:r>
            <w:r w:rsidR="0013192E">
              <w:t xml:space="preserve"> or C#</w:t>
            </w:r>
            <w:bookmarkStart w:id="0" w:name="_GoBack"/>
            <w:bookmarkEnd w:id="0"/>
            <w:r w:rsidR="0054459B">
              <w:t xml:space="preserve"> Developer</w:t>
            </w:r>
            <w:r w:rsidR="00915763">
              <w:t>. He seeks to work delivering change to the firm that adds value to internal and external users of the IT infrastructure</w:t>
            </w:r>
            <w:r w:rsidR="00727CD4">
              <w:t xml:space="preserve"> and its services</w:t>
            </w:r>
            <w:r w:rsidR="00915763">
              <w:t>. Terrence has an array of technical and interpersonal skills</w:t>
            </w:r>
            <w:r w:rsidR="00636978">
              <w:t xml:space="preserve"> which he consistently working to expand and develop.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</w:t>
            </w:r>
            <w:r w:rsidR="00636978">
              <w:t>/it related</w:t>
            </w:r>
            <w:r>
              <w:t xml:space="preserve">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C962B4" w:rsidP="00116379">
            <w:pPr>
              <w:pStyle w:val="ListParagraph"/>
            </w:pPr>
            <w:r>
              <w:t xml:space="preserve">Proficient with: Visual C#, Java, SQL, </w:t>
            </w:r>
          </w:p>
          <w:p w:rsidR="00D4662D" w:rsidRDefault="00C962B4" w:rsidP="00116379">
            <w:pPr>
              <w:pStyle w:val="ListParagraph"/>
            </w:pPr>
            <w:r>
              <w:t xml:space="preserve">Familiar with: </w:t>
            </w:r>
            <w:r w:rsidR="00727CD4">
              <w:t xml:space="preserve">Bash, </w:t>
            </w:r>
            <w:r>
              <w:t>HTML5/CSS3, JavaScript</w:t>
            </w:r>
            <w:r w:rsidR="00636978">
              <w:t>, PL/SQL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C962B4" w:rsidP="00116379">
            <w:pPr>
              <w:pStyle w:val="ListParagraph"/>
            </w:pPr>
            <w:r>
              <w:t>Database: Oracle 11g, MS SQL Server, Microsoft Access</w:t>
            </w:r>
          </w:p>
          <w:p w:rsidR="00636978" w:rsidRDefault="00636978" w:rsidP="00116379">
            <w:pPr>
              <w:pStyle w:val="ListParagraph"/>
            </w:pPr>
            <w:r>
              <w:t>Microsoft Office: (Advanced) Excel, Visio, Project Manager, Outlook, PowerPoint</w:t>
            </w:r>
          </w:p>
          <w:p w:rsidR="009548CA" w:rsidRDefault="00915763" w:rsidP="00915763">
            <w:pPr>
              <w:pStyle w:val="ListParagraph"/>
            </w:pPr>
            <w:r>
              <w:t>Operating Systems: Microsoft Windows, Unix/Linux/Solaris</w:t>
            </w:r>
          </w:p>
          <w:p w:rsidR="00915763" w:rsidRDefault="00915763" w:rsidP="00915763">
            <w:pPr>
              <w:pStyle w:val="ListParagraph"/>
            </w:pPr>
            <w:r>
              <w:t>IDE’s</w:t>
            </w:r>
            <w:r w:rsidR="00636978">
              <w:t xml:space="preserve"> and Scripting  Tools</w:t>
            </w:r>
            <w:r>
              <w:t>: Eclipse</w:t>
            </w:r>
            <w:r w:rsidR="00636978">
              <w:t>, Netbeans, Visual Studio, Notepad++</w:t>
            </w:r>
            <w:r w:rsidR="006E61AC">
              <w:t>, Subversion(SVN)</w:t>
            </w:r>
          </w:p>
          <w:p w:rsidR="00636978" w:rsidRPr="00636978" w:rsidRDefault="00636978" w:rsidP="00636978">
            <w:pPr>
              <w:rPr>
                <w:b/>
              </w:rPr>
            </w:pPr>
            <w:r w:rsidRPr="00636978">
              <w:rPr>
                <w:b/>
              </w:rPr>
              <w:t>Other Skills and Qualifications</w:t>
            </w:r>
          </w:p>
          <w:p w:rsidR="00636978" w:rsidRDefault="00C6382D" w:rsidP="00636978">
            <w:pPr>
              <w:pStyle w:val="ListParagraph"/>
            </w:pPr>
            <w:r>
              <w:t>Certifications: ITIL v3 Foundation</w:t>
            </w:r>
          </w:p>
          <w:p w:rsidR="00C6382D" w:rsidRDefault="00C6382D" w:rsidP="00636978">
            <w:pPr>
              <w:pStyle w:val="ListParagraph"/>
            </w:pPr>
            <w:r>
              <w:t>Modeling/Diagramming: UML, Use Cases, Flow Charts, Gantt Charts</w:t>
            </w:r>
            <w:r w:rsidR="00ED03FF">
              <w:t>, Swim Lane Diagrams</w:t>
            </w:r>
          </w:p>
          <w:p w:rsidR="00727CD4" w:rsidRDefault="00727CD4" w:rsidP="00636978">
            <w:pPr>
              <w:pStyle w:val="ListParagraph"/>
            </w:pPr>
            <w:r>
              <w:t>Technical Writing</w:t>
            </w:r>
            <w:r w:rsidR="00ED03FF">
              <w:t xml:space="preserve"> and Documentation</w:t>
            </w:r>
          </w:p>
          <w:p w:rsidR="00636978" w:rsidRPr="00636978" w:rsidRDefault="00636978" w:rsidP="00636978">
            <w:pPr>
              <w:rPr>
                <w:b/>
              </w:rPr>
            </w:pP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C6382D" w:rsidP="00C6382D">
            <w:pPr>
              <w:pStyle w:val="Heading2"/>
            </w:pPr>
            <w:r>
              <w:t>Consultant/Trainee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E61AC" w:rsidP="006E61AC">
            <w:pPr>
              <w:pStyle w:val="Dates"/>
            </w:pPr>
            <w:r>
              <w:t>11/2016 – 05/2017</w:t>
            </w:r>
          </w:p>
        </w:tc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C6382D" w:rsidP="007D5AB6">
            <w:pPr>
              <w:pStyle w:val="Location"/>
            </w:pPr>
            <w:r>
              <w:t>FDM Group</w:t>
            </w:r>
          </w:p>
          <w:p w:rsidR="00D4662D" w:rsidRPr="0010077D" w:rsidRDefault="00ED03FF" w:rsidP="00116379">
            <w:pPr>
              <w:pStyle w:val="ListParagraph"/>
            </w:pPr>
            <w:r>
              <w:t>Completed various projects for learning purposes (SQL, Unix, HTML5/CSS3)</w:t>
            </w:r>
          </w:p>
          <w:p w:rsidR="006962EF" w:rsidRDefault="00262CC6" w:rsidP="00AC6C5D">
            <w:pPr>
              <w:pStyle w:val="ListParagraph"/>
            </w:pPr>
            <w:r>
              <w:t>Worked with other team members developing solutions to simulated business problems</w:t>
            </w:r>
          </w:p>
          <w:p w:rsidR="00262CC6" w:rsidRPr="00D4662D" w:rsidRDefault="00262CC6" w:rsidP="00AC6C5D">
            <w:pPr>
              <w:pStyle w:val="ListParagraph"/>
            </w:pPr>
            <w:r>
              <w:t>Developed professional presentation and interpersonal skills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727CD4" w:rsidP="00727CD4">
            <w:pPr>
              <w:pStyle w:val="Heading2"/>
            </w:pPr>
            <w:r>
              <w:t>Web Content Writer/Manager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6E61AC" w:rsidP="006E61AC">
            <w:pPr>
              <w:pStyle w:val="Dates"/>
            </w:pPr>
            <w:r>
              <w:t>02/2014 – 05/2015</w:t>
            </w:r>
          </w:p>
        </w:tc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727CD4" w:rsidP="007D5AB6">
            <w:pPr>
              <w:pStyle w:val="Location"/>
              <w:rPr>
                <w:i w:val="0"/>
              </w:rPr>
            </w:pPr>
            <w:r>
              <w:t>Gainesville Coins Inc</w:t>
            </w:r>
            <w:r w:rsidR="00ED03FF">
              <w:t>. (www.gainesvillecoins.com)</w:t>
            </w:r>
          </w:p>
          <w:p w:rsidR="00AF1168" w:rsidRPr="00D97489" w:rsidRDefault="00ED03FF" w:rsidP="00116379">
            <w:pPr>
              <w:pStyle w:val="ListParagraph"/>
            </w:pPr>
            <w:r>
              <w:t>Developed written and visual content for website (i.e. descriptions, learning materials)</w:t>
            </w:r>
          </w:p>
          <w:p w:rsidR="00AF1168" w:rsidRPr="00D97489" w:rsidRDefault="00ED03FF" w:rsidP="00116379">
            <w:pPr>
              <w:pStyle w:val="ListParagraph"/>
            </w:pPr>
            <w:r>
              <w:t>Worked to continually improve and develop the companies search optimization strategy</w:t>
            </w:r>
          </w:p>
          <w:p w:rsidR="006962EF" w:rsidRPr="00DE7766" w:rsidRDefault="00ED03FF" w:rsidP="00AC6C5D">
            <w:pPr>
              <w:pStyle w:val="ListParagraph"/>
            </w:pPr>
            <w:r>
              <w:t>Recruited and trained writers and artists, managed workflows and deadlines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727CD4" w:rsidP="00727CD4">
            <w:pPr>
              <w:pStyle w:val="Heading2"/>
            </w:pPr>
            <w:r>
              <w:t>Server</w:t>
            </w:r>
            <w:r w:rsidR="00262CC6">
              <w:t>/</w:t>
            </w:r>
            <w:r w:rsidR="002153B4">
              <w:t>Expediter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E61AC" w:rsidP="006E61AC">
            <w:pPr>
              <w:pStyle w:val="Dates"/>
            </w:pPr>
            <w:r>
              <w:t>03/2013 – 02/2014</w:t>
            </w:r>
          </w:p>
        </w:tc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6E61AC" w:rsidP="007D5AB6">
            <w:pPr>
              <w:pStyle w:val="Location"/>
              <w:rPr>
                <w:i w:val="0"/>
              </w:rPr>
            </w:pPr>
            <w:r>
              <w:t>Chili</w:t>
            </w:r>
            <w:r w:rsidR="00ED03FF">
              <w:t>’</w:t>
            </w:r>
            <w:r>
              <w:t>s</w:t>
            </w:r>
            <w:r w:rsidR="00727CD4">
              <w:t xml:space="preserve"> Bar and Grille</w:t>
            </w:r>
          </w:p>
          <w:p w:rsidR="00D4662D" w:rsidRDefault="00262CC6" w:rsidP="00AC6C5D">
            <w:pPr>
              <w:pStyle w:val="ListParagraph"/>
            </w:pPr>
            <w:r>
              <w:t>Taking orders, delivering customer service to patrons, communicating with kitchen</w:t>
            </w:r>
          </w:p>
          <w:p w:rsidR="00AC6C5D" w:rsidRDefault="00262CC6" w:rsidP="00262CC6">
            <w:pPr>
              <w:pStyle w:val="ListParagraph"/>
            </w:pPr>
            <w:r>
              <w:t>Maintained dining room appearance and cleanliness</w:t>
            </w:r>
          </w:p>
          <w:p w:rsidR="00262CC6" w:rsidRPr="00D4662D" w:rsidRDefault="00262CC6" w:rsidP="00262CC6">
            <w:pPr>
              <w:pStyle w:val="ListParagraph"/>
            </w:pPr>
            <w:r>
              <w:t>Compiled customer orders and performed quality assurance checks</w:t>
            </w:r>
          </w:p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727CD4" w:rsidP="00727CD4">
            <w:pPr>
              <w:pStyle w:val="Heading2"/>
            </w:pPr>
            <w:r>
              <w:t>University of South Florida</w:t>
            </w:r>
            <w:r w:rsidR="006E61AC">
              <w:t xml:space="preserve"> </w:t>
            </w:r>
            <w:r>
              <w:t>- Muma College of Business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6E61AC" w:rsidP="006E61AC">
            <w:pPr>
              <w:pStyle w:val="Dates"/>
            </w:pPr>
            <w:r>
              <w:t>08/2015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727CD4" w:rsidP="00D4662D">
            <w:pPr>
              <w:pStyle w:val="Location"/>
            </w:pPr>
            <w:r>
              <w:t>Tampa, FL</w:t>
            </w:r>
          </w:p>
          <w:p w:rsidR="006962EF" w:rsidRPr="006962EF" w:rsidRDefault="00727CD4" w:rsidP="00727CD4">
            <w:pPr>
              <w:pStyle w:val="ListParagraph"/>
            </w:pPr>
            <w:r>
              <w:t>B.S. Business Economics</w:t>
            </w:r>
          </w:p>
        </w:tc>
      </w:tr>
    </w:tbl>
    <w:p w:rsidR="008E18D5" w:rsidRPr="00DE7766" w:rsidRDefault="008E18D5" w:rsidP="00DE7766"/>
    <w:sectPr w:rsidR="008E18D5" w:rsidRPr="00DE7766" w:rsidSect="00C6382D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C96782E"/>
    <w:multiLevelType w:val="hybridMultilevel"/>
    <w:tmpl w:val="AEE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D4806"/>
    <w:multiLevelType w:val="hybridMultilevel"/>
    <w:tmpl w:val="B8D4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0577A3"/>
    <w:multiLevelType w:val="hybridMultilevel"/>
    <w:tmpl w:val="D4E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906A9942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B4"/>
    <w:rsid w:val="000022EB"/>
    <w:rsid w:val="00075E73"/>
    <w:rsid w:val="000B0EE9"/>
    <w:rsid w:val="0010077D"/>
    <w:rsid w:val="00116379"/>
    <w:rsid w:val="0013192E"/>
    <w:rsid w:val="002153B4"/>
    <w:rsid w:val="0025418C"/>
    <w:rsid w:val="00262CC6"/>
    <w:rsid w:val="002911C8"/>
    <w:rsid w:val="00301257"/>
    <w:rsid w:val="00361AFB"/>
    <w:rsid w:val="00374E86"/>
    <w:rsid w:val="003F5303"/>
    <w:rsid w:val="0041118B"/>
    <w:rsid w:val="0054459B"/>
    <w:rsid w:val="005C5D33"/>
    <w:rsid w:val="00636978"/>
    <w:rsid w:val="006962EF"/>
    <w:rsid w:val="006E2432"/>
    <w:rsid w:val="006E61AC"/>
    <w:rsid w:val="00727CD4"/>
    <w:rsid w:val="00790D50"/>
    <w:rsid w:val="007A2F12"/>
    <w:rsid w:val="007D5AB6"/>
    <w:rsid w:val="008E18D5"/>
    <w:rsid w:val="0090731C"/>
    <w:rsid w:val="00907793"/>
    <w:rsid w:val="00915763"/>
    <w:rsid w:val="009548CA"/>
    <w:rsid w:val="00987217"/>
    <w:rsid w:val="00A07D6A"/>
    <w:rsid w:val="00A84E65"/>
    <w:rsid w:val="00AC26FD"/>
    <w:rsid w:val="00AC6C5D"/>
    <w:rsid w:val="00AF1168"/>
    <w:rsid w:val="00B54803"/>
    <w:rsid w:val="00C069B4"/>
    <w:rsid w:val="00C302EE"/>
    <w:rsid w:val="00C55F0B"/>
    <w:rsid w:val="00C6382D"/>
    <w:rsid w:val="00C962B4"/>
    <w:rsid w:val="00CD22BE"/>
    <w:rsid w:val="00D449BA"/>
    <w:rsid w:val="00D4662D"/>
    <w:rsid w:val="00D720EA"/>
    <w:rsid w:val="00D97489"/>
    <w:rsid w:val="00DE7766"/>
    <w:rsid w:val="00E33FCE"/>
    <w:rsid w:val="00ED03FF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</Template>
  <TotalTime>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Lenovo</dc:creator>
  <cp:lastModifiedBy>Lenovo</cp:lastModifiedBy>
  <cp:revision>3</cp:revision>
  <cp:lastPrinted>2004-03-09T22:36:00Z</cp:lastPrinted>
  <dcterms:created xsi:type="dcterms:W3CDTF">2017-06-22T20:58:00Z</dcterms:created>
  <dcterms:modified xsi:type="dcterms:W3CDTF">2017-06-22T20:58:00Z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