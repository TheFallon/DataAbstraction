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250"/>
        <w:gridCol w:w="52"/>
        <w:gridCol w:w="2088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636978" w:rsidRDefault="00915763" w:rsidP="00B95F17">
            <w:pPr>
              <w:pStyle w:val="ContactInfo"/>
              <w:spacing w:line="240" w:lineRule="auto"/>
              <w:rPr>
                <w:sz w:val="36"/>
                <w:szCs w:val="36"/>
              </w:rPr>
            </w:pPr>
            <w:r w:rsidRPr="00636978">
              <w:rPr>
                <w:sz w:val="36"/>
                <w:szCs w:val="36"/>
              </w:rPr>
              <w:t>Terrence Campbell</w:t>
            </w:r>
          </w:p>
          <w:p w:rsidR="008E18D5" w:rsidRPr="00DE7766" w:rsidRDefault="00915763" w:rsidP="00B95F17">
            <w:pPr>
              <w:pStyle w:val="ContactInfo"/>
              <w:spacing w:line="240" w:lineRule="auto"/>
            </w:pPr>
            <w:r>
              <w:t xml:space="preserve">2415 </w:t>
            </w:r>
            <w:proofErr w:type="spellStart"/>
            <w:r>
              <w:t>Cedarcrest</w:t>
            </w:r>
            <w:proofErr w:type="spellEnd"/>
            <w:r>
              <w:t xml:space="preserve"> Pl</w:t>
            </w:r>
            <w:r w:rsidR="00636978">
              <w:t>.</w:t>
            </w:r>
            <w:r>
              <w:t xml:space="preserve"> Valrico, FL 33596</w:t>
            </w:r>
          </w:p>
          <w:p w:rsidR="008E18D5" w:rsidRDefault="00915763" w:rsidP="00B95F17">
            <w:pPr>
              <w:pStyle w:val="ContactInfo"/>
              <w:spacing w:line="240" w:lineRule="auto"/>
            </w:pPr>
            <w:r>
              <w:t>(813) 900-7685</w:t>
            </w:r>
          </w:p>
          <w:p w:rsidR="00C069B4" w:rsidRDefault="005C0B09" w:rsidP="00B95F17">
            <w:pPr>
              <w:pStyle w:val="ContactInfo"/>
              <w:spacing w:line="240" w:lineRule="auto"/>
            </w:pPr>
            <w:r w:rsidRPr="004C111D">
              <w:t>tocampbe@mail.usf.edu</w:t>
            </w:r>
          </w:p>
          <w:p w:rsidR="00F818DE" w:rsidRPr="00DE7766" w:rsidRDefault="005C0B09" w:rsidP="00B95F17">
            <w:pPr>
              <w:pStyle w:val="ContactInfo"/>
              <w:spacing w:line="240" w:lineRule="auto"/>
            </w:pPr>
            <w:r>
              <w:t xml:space="preserve">LinkedIn: </w:t>
            </w:r>
            <w:r w:rsidR="00F818DE" w:rsidRPr="004C111D">
              <w:t>https://www.linkedin.com/in/terrence-campbell-34a8b980/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C962B4" w:rsidP="00B95F17">
            <w:pPr>
              <w:pStyle w:val="Heading1"/>
              <w:spacing w:line="240" w:lineRule="auto"/>
            </w:pPr>
            <w:r>
              <w:t>Oblective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B95F17">
            <w:pPr>
              <w:pStyle w:val="Heading1"/>
              <w:spacing w:line="240" w:lineRule="auto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C962B4" w:rsidP="001C6AB5">
            <w:pPr>
              <w:spacing w:line="240" w:lineRule="auto"/>
            </w:pPr>
            <w:r>
              <w:t xml:space="preserve">Terrence is seeking an entry level position as </w:t>
            </w:r>
            <w:r w:rsidR="001C6AB5">
              <w:t>A Java Developer</w:t>
            </w:r>
            <w:r w:rsidR="00915763">
              <w:t>. He seeks to work delivering change to the firm that adds value to internal and external users of the IT infrastructure</w:t>
            </w:r>
            <w:r w:rsidR="00727CD4">
              <w:t xml:space="preserve"> and its services</w:t>
            </w:r>
            <w:r w:rsidR="00915763">
              <w:t>. Terrence has an array of technical and interpersonal skills</w:t>
            </w:r>
            <w:r w:rsidR="00636978">
              <w:t xml:space="preserve"> which he consistently working to expand and develop. 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B95F17">
            <w:pPr>
              <w:pStyle w:val="Heading1"/>
              <w:spacing w:line="240" w:lineRule="auto"/>
            </w:pPr>
            <w:r>
              <w:t>Computer</w:t>
            </w:r>
            <w:r w:rsidR="00636978">
              <w:t>/it related</w:t>
            </w:r>
            <w:r>
              <w:t xml:space="preserve">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B95F17">
            <w:pPr>
              <w:pStyle w:val="Heading1"/>
              <w:spacing w:line="240" w:lineRule="auto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B95F17">
            <w:pPr>
              <w:pStyle w:val="Heading2"/>
              <w:spacing w:line="240" w:lineRule="auto"/>
            </w:pPr>
            <w:r w:rsidRPr="00116379">
              <w:t>Languages</w:t>
            </w:r>
            <w:r w:rsidR="001C6AB5">
              <w:t xml:space="preserve"> </w:t>
            </w:r>
          </w:p>
          <w:p w:rsidR="00D4662D" w:rsidRPr="00116379" w:rsidRDefault="00C962B4" w:rsidP="00B95F17">
            <w:pPr>
              <w:pStyle w:val="ListParagraph"/>
              <w:spacing w:line="240" w:lineRule="auto"/>
            </w:pPr>
            <w:r>
              <w:t>Proficient with: Java,</w:t>
            </w:r>
            <w:r w:rsidR="001C6AB5">
              <w:t xml:space="preserve"> J2EE,</w:t>
            </w:r>
            <w:r w:rsidR="00CA687F">
              <w:t xml:space="preserve"> </w:t>
            </w:r>
            <w:r w:rsidR="00CA687F">
              <w:t xml:space="preserve">Visual C#, </w:t>
            </w:r>
            <w:r>
              <w:t xml:space="preserve"> SQL, </w:t>
            </w:r>
            <w:r w:rsidR="001268D6">
              <w:t>HTML5/CSS3, JavaScript,</w:t>
            </w:r>
            <w:r w:rsidR="001C6AB5">
              <w:t xml:space="preserve"> </w:t>
            </w:r>
            <w:r w:rsidR="001268D6">
              <w:t>XML</w:t>
            </w:r>
          </w:p>
          <w:p w:rsidR="00D4662D" w:rsidRDefault="00C962B4" w:rsidP="00B95F17">
            <w:pPr>
              <w:pStyle w:val="ListParagraph"/>
              <w:spacing w:line="240" w:lineRule="auto"/>
            </w:pPr>
            <w:r>
              <w:t xml:space="preserve">Familiar with: </w:t>
            </w:r>
            <w:r w:rsidR="001268D6">
              <w:t>Bash,</w:t>
            </w:r>
            <w:r w:rsidR="00636978">
              <w:t xml:space="preserve"> PL/SQL</w:t>
            </w:r>
            <w:r w:rsidR="001268D6">
              <w:t xml:space="preserve">, </w:t>
            </w:r>
            <w:proofErr w:type="spellStart"/>
            <w:r w:rsidR="001268D6">
              <w:t>JQuery</w:t>
            </w:r>
            <w:proofErr w:type="spellEnd"/>
            <w:r w:rsidR="001268D6">
              <w:t>, JSON, AJAX</w:t>
            </w:r>
          </w:p>
          <w:p w:rsidR="00D4662D" w:rsidRDefault="0010077D" w:rsidP="00B95F17">
            <w:pPr>
              <w:pStyle w:val="Heading2"/>
              <w:spacing w:line="240" w:lineRule="auto"/>
            </w:pPr>
            <w:r>
              <w:t>Software</w:t>
            </w:r>
          </w:p>
          <w:p w:rsidR="00D4662D" w:rsidRDefault="00C962B4" w:rsidP="00B95F17">
            <w:pPr>
              <w:pStyle w:val="ListParagraph"/>
              <w:spacing w:line="240" w:lineRule="auto"/>
            </w:pPr>
            <w:r>
              <w:t>Database: Oracle 11g</w:t>
            </w:r>
            <w:r w:rsidR="005446D5">
              <w:t>, Oracle EBS</w:t>
            </w:r>
            <w:r>
              <w:t>, MS SQL Server, Microsoft Access</w:t>
            </w:r>
            <w:r w:rsidR="001C6AB5">
              <w:t>, MySQL</w:t>
            </w:r>
          </w:p>
          <w:p w:rsidR="00636978" w:rsidRDefault="00636978" w:rsidP="00B95F17">
            <w:pPr>
              <w:pStyle w:val="ListParagraph"/>
              <w:spacing w:line="240" w:lineRule="auto"/>
            </w:pPr>
            <w:r>
              <w:t>Microsoft Office: (Advanced) Excel, Visio, Project Manager, Outlook, PowerPoint</w:t>
            </w:r>
            <w:r w:rsidR="00EB0830">
              <w:t>, Adobe Acrobat</w:t>
            </w:r>
          </w:p>
          <w:p w:rsidR="009548CA" w:rsidRDefault="00915763" w:rsidP="00B95F17">
            <w:pPr>
              <w:pStyle w:val="ListParagraph"/>
              <w:spacing w:line="240" w:lineRule="auto"/>
            </w:pPr>
            <w:r>
              <w:t>Operating Systems: Microsoft Windows, Unix/Linux/Solaris</w:t>
            </w:r>
          </w:p>
          <w:p w:rsidR="00915763" w:rsidRDefault="00915763" w:rsidP="00B95F17">
            <w:pPr>
              <w:pStyle w:val="ListParagraph"/>
              <w:spacing w:line="240" w:lineRule="auto"/>
            </w:pPr>
            <w:r>
              <w:t>IDE’s</w:t>
            </w:r>
            <w:r w:rsidR="00636978">
              <w:t xml:space="preserve"> and Scripting  Tools</w:t>
            </w:r>
            <w:r>
              <w:t>: Eclipse</w:t>
            </w:r>
            <w:r w:rsidR="00636978">
              <w:t xml:space="preserve">, </w:t>
            </w:r>
            <w:proofErr w:type="spellStart"/>
            <w:r w:rsidR="00636978">
              <w:t>Netbeans</w:t>
            </w:r>
            <w:proofErr w:type="spellEnd"/>
            <w:r w:rsidR="00636978">
              <w:t>, Visual Studio, Notepad++</w:t>
            </w:r>
            <w:r w:rsidR="006E61AC">
              <w:t>, Subversion(SVN)</w:t>
            </w:r>
            <w:r w:rsidR="001C6AB5">
              <w:t xml:space="preserve">, </w:t>
            </w:r>
            <w:proofErr w:type="spellStart"/>
            <w:r w:rsidR="001C6AB5">
              <w:t>JUnit</w:t>
            </w:r>
            <w:proofErr w:type="spellEnd"/>
            <w:r w:rsidR="001C6AB5">
              <w:t xml:space="preserve">, </w:t>
            </w:r>
            <w:proofErr w:type="spellStart"/>
            <w:r w:rsidR="001C6AB5">
              <w:t>Mockito</w:t>
            </w:r>
            <w:proofErr w:type="spellEnd"/>
            <w:r w:rsidR="001C6AB5">
              <w:t>, Maven, Glassfish, Apac</w:t>
            </w:r>
            <w:bookmarkStart w:id="0" w:name="_GoBack"/>
            <w:bookmarkEnd w:id="0"/>
            <w:r w:rsidR="001C6AB5">
              <w:t>he Tomcat, Spring MVC</w:t>
            </w:r>
          </w:p>
          <w:p w:rsidR="00636978" w:rsidRPr="00636978" w:rsidRDefault="00636978" w:rsidP="00B95F17">
            <w:pPr>
              <w:spacing w:line="240" w:lineRule="auto"/>
              <w:rPr>
                <w:b/>
              </w:rPr>
            </w:pPr>
            <w:r w:rsidRPr="00636978">
              <w:rPr>
                <w:b/>
              </w:rPr>
              <w:t>Other Skills and Qualifications</w:t>
            </w:r>
          </w:p>
          <w:p w:rsidR="00636978" w:rsidRDefault="00C6382D" w:rsidP="00B95F17">
            <w:pPr>
              <w:pStyle w:val="ListParagraph"/>
              <w:spacing w:line="240" w:lineRule="auto"/>
            </w:pPr>
            <w:r>
              <w:t>Certifications: ITIL v3 Foundation</w:t>
            </w:r>
          </w:p>
          <w:p w:rsidR="00C6382D" w:rsidRDefault="00C6382D" w:rsidP="00B95F17">
            <w:pPr>
              <w:pStyle w:val="ListParagraph"/>
              <w:spacing w:line="240" w:lineRule="auto"/>
            </w:pPr>
            <w:r>
              <w:t>Modeling/Diagramming: UML, Use Cases, Flow Charts, Gantt Charts</w:t>
            </w:r>
            <w:r w:rsidR="00ED03FF">
              <w:t>, Swim Lane Diagrams</w:t>
            </w:r>
          </w:p>
          <w:p w:rsidR="00636978" w:rsidRPr="00F818DE" w:rsidRDefault="00727CD4" w:rsidP="00B95F17">
            <w:pPr>
              <w:pStyle w:val="ListParagraph"/>
              <w:spacing w:line="240" w:lineRule="auto"/>
            </w:pPr>
            <w:r>
              <w:t>Technical Writing</w:t>
            </w:r>
            <w:r w:rsidR="00ED03FF">
              <w:t xml:space="preserve"> and Documentatio</w:t>
            </w:r>
            <w:r w:rsidR="00F818DE">
              <w:t>n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B95F17">
            <w:pPr>
              <w:pStyle w:val="Heading1"/>
              <w:spacing w:line="240" w:lineRule="auto"/>
            </w:pPr>
            <w:r>
              <w:t>Experience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Default="001268D6" w:rsidP="00C8091C">
            <w:pPr>
              <w:pStyle w:val="Heading2"/>
              <w:spacing w:line="240" w:lineRule="auto"/>
            </w:pPr>
          </w:p>
          <w:p w:rsidR="001268D6" w:rsidRDefault="004C111D" w:rsidP="00C8091C">
            <w:pPr>
              <w:pStyle w:val="Heading2"/>
              <w:spacing w:line="240" w:lineRule="auto"/>
              <w:rPr>
                <w:b w:val="0"/>
              </w:rPr>
            </w:pPr>
            <w:r>
              <w:t xml:space="preserve">Data Analyst </w:t>
            </w:r>
            <w:r>
              <w:rPr>
                <w:b w:val="0"/>
              </w:rPr>
              <w:t>(07/2017-present)</w:t>
            </w:r>
          </w:p>
          <w:p w:rsidR="004C111D" w:rsidRDefault="004C111D" w:rsidP="004C111D">
            <w:r>
              <w:t>BIC Graphic</w:t>
            </w:r>
          </w:p>
          <w:p w:rsidR="004C111D" w:rsidRDefault="004C111D" w:rsidP="004C111D">
            <w:pPr>
              <w:pStyle w:val="ListParagraph"/>
              <w:numPr>
                <w:ilvl w:val="0"/>
                <w:numId w:val="30"/>
              </w:numPr>
            </w:pPr>
            <w:r>
              <w:t>Extracting data via SQL as well as manual extracting through export.</w:t>
            </w:r>
          </w:p>
          <w:p w:rsidR="004C111D" w:rsidRDefault="004C111D" w:rsidP="004C111D">
            <w:pPr>
              <w:pStyle w:val="ListParagraph"/>
              <w:numPr>
                <w:ilvl w:val="0"/>
                <w:numId w:val="30"/>
              </w:numPr>
            </w:pPr>
            <w:r>
              <w:t>Cleaning, analyzing, and transforming data such that it is sufficient to meet new system requirements.</w:t>
            </w:r>
          </w:p>
          <w:p w:rsidR="004C111D" w:rsidRDefault="004C111D" w:rsidP="004C111D">
            <w:pPr>
              <w:pStyle w:val="ListParagraph"/>
              <w:numPr>
                <w:ilvl w:val="0"/>
                <w:numId w:val="30"/>
              </w:numPr>
            </w:pPr>
            <w:r>
              <w:t>Communicating with other team members and managers to ensure data integrity.</w:t>
            </w:r>
          </w:p>
          <w:p w:rsidR="00173848" w:rsidRDefault="00173848" w:rsidP="004C111D">
            <w:pPr>
              <w:pStyle w:val="ListParagraph"/>
              <w:numPr>
                <w:ilvl w:val="0"/>
                <w:numId w:val="30"/>
              </w:numPr>
            </w:pPr>
            <w:r>
              <w:t>Managing multiple tasks, estimating time to completion, and completing deliverables in a timely manner</w:t>
            </w:r>
          </w:p>
          <w:p w:rsidR="004C111D" w:rsidRDefault="004C111D" w:rsidP="00C8091C">
            <w:pPr>
              <w:pStyle w:val="Heading2"/>
              <w:spacing w:line="240" w:lineRule="auto"/>
              <w:rPr>
                <w:b w:val="0"/>
              </w:rPr>
            </w:pPr>
          </w:p>
          <w:p w:rsidR="001268D6" w:rsidRPr="00DE7766" w:rsidRDefault="001268D6" w:rsidP="00C8091C">
            <w:pPr>
              <w:pStyle w:val="Heading2"/>
              <w:spacing w:line="240" w:lineRule="auto"/>
            </w:pPr>
            <w:r>
              <w:t>Consultant/Trainee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Default="001268D6" w:rsidP="00C8091C">
            <w:pPr>
              <w:pStyle w:val="Dates"/>
              <w:spacing w:line="240" w:lineRule="auto"/>
            </w:pPr>
          </w:p>
          <w:p w:rsidR="001268D6" w:rsidRDefault="001268D6" w:rsidP="00C8091C">
            <w:pPr>
              <w:pStyle w:val="Dates"/>
              <w:spacing w:line="240" w:lineRule="auto"/>
            </w:pPr>
          </w:p>
          <w:p w:rsidR="001268D6" w:rsidRDefault="001268D6" w:rsidP="00C8091C">
            <w:pPr>
              <w:pStyle w:val="Dates"/>
              <w:spacing w:line="240" w:lineRule="auto"/>
            </w:pPr>
          </w:p>
          <w:p w:rsidR="001268D6" w:rsidRDefault="001268D6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173848" w:rsidRDefault="00173848" w:rsidP="004C111D">
            <w:pPr>
              <w:pStyle w:val="Dates"/>
              <w:spacing w:line="240" w:lineRule="auto"/>
              <w:jc w:val="left"/>
            </w:pPr>
          </w:p>
          <w:p w:rsidR="00173848" w:rsidRDefault="00173848" w:rsidP="004C111D">
            <w:pPr>
              <w:pStyle w:val="Dates"/>
              <w:spacing w:line="240" w:lineRule="auto"/>
              <w:jc w:val="left"/>
            </w:pPr>
          </w:p>
          <w:p w:rsidR="001268D6" w:rsidRPr="00DE7766" w:rsidRDefault="001268D6" w:rsidP="004C111D">
            <w:pPr>
              <w:pStyle w:val="Dates"/>
              <w:spacing w:line="240" w:lineRule="auto"/>
              <w:jc w:val="left"/>
            </w:pPr>
            <w:r>
              <w:t>11/2016 – 05/2017</w:t>
            </w:r>
          </w:p>
        </w:tc>
      </w:tr>
      <w:tr w:rsidR="001268D6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Pr="00D97489" w:rsidRDefault="001268D6" w:rsidP="00C8091C">
            <w:pPr>
              <w:pStyle w:val="Location"/>
              <w:spacing w:line="240" w:lineRule="auto"/>
            </w:pPr>
            <w:r>
              <w:t>FDM Group</w:t>
            </w:r>
          </w:p>
          <w:p w:rsidR="001268D6" w:rsidRDefault="001268D6" w:rsidP="00C8091C">
            <w:pPr>
              <w:pStyle w:val="ListParagraph"/>
              <w:spacing w:line="240" w:lineRule="auto"/>
            </w:pPr>
            <w:r>
              <w:t xml:space="preserve">Created </w:t>
            </w:r>
            <w:proofErr w:type="gramStart"/>
            <w:r>
              <w:t>Unix</w:t>
            </w:r>
            <w:proofErr w:type="gramEnd"/>
            <w:r>
              <w:t xml:space="preserve"> shell scripts for safely removing and restoring files.</w:t>
            </w:r>
          </w:p>
          <w:p w:rsidR="001C6AB5" w:rsidRDefault="001C6AB5" w:rsidP="00C8091C">
            <w:pPr>
              <w:pStyle w:val="ListParagraph"/>
              <w:spacing w:line="240" w:lineRule="auto"/>
            </w:pPr>
            <w:r>
              <w:t>Completed training courses in Object Oriented Development, Software Testing (</w:t>
            </w:r>
            <w:proofErr w:type="spellStart"/>
            <w:r>
              <w:t>JUnit</w:t>
            </w:r>
            <w:proofErr w:type="spellEnd"/>
            <w:r>
              <w:t xml:space="preserve">, </w:t>
            </w:r>
            <w:proofErr w:type="spellStart"/>
            <w:r>
              <w:t>Mockito</w:t>
            </w:r>
            <w:proofErr w:type="spellEnd"/>
            <w:r>
              <w:t>), and project management</w:t>
            </w:r>
            <w:r w:rsidR="00A753C3">
              <w:t xml:space="preserve"> and frameworks</w:t>
            </w:r>
            <w:r>
              <w:t xml:space="preserve"> tools such as Maven and S</w:t>
            </w:r>
            <w:r w:rsidR="00A753C3">
              <w:t>pring MVC.</w:t>
            </w:r>
          </w:p>
          <w:p w:rsidR="001268D6" w:rsidRPr="0010077D" w:rsidRDefault="001268D6" w:rsidP="00C8091C">
            <w:pPr>
              <w:pStyle w:val="ListParagraph"/>
              <w:spacing w:line="240" w:lineRule="auto"/>
            </w:pPr>
            <w:r>
              <w:t xml:space="preserve">Created a currency conversion application in Java, employing an online XML file containing daily updated </w:t>
            </w:r>
            <w:proofErr w:type="spellStart"/>
            <w:r>
              <w:t>forex</w:t>
            </w:r>
            <w:proofErr w:type="spellEnd"/>
            <w:r>
              <w:t xml:space="preserve"> rates.</w:t>
            </w:r>
          </w:p>
          <w:p w:rsidR="001268D6" w:rsidRDefault="001268D6" w:rsidP="00C8091C">
            <w:pPr>
              <w:pStyle w:val="ListParagraph"/>
              <w:spacing w:line="240" w:lineRule="auto"/>
            </w:pPr>
            <w:r>
              <w:t>Created a home, login, and sign up page using HTML5/CSS3</w:t>
            </w:r>
          </w:p>
          <w:p w:rsidR="001268D6" w:rsidRDefault="001268D6" w:rsidP="00C8091C">
            <w:pPr>
              <w:pStyle w:val="ListParagraph"/>
              <w:spacing w:line="240" w:lineRule="auto"/>
            </w:pPr>
            <w:r>
              <w:t>Extensively queried a sample stock exchange database in oracle 11g using, employing multiple inner and outer joins, sub queries, aggregation functions.</w:t>
            </w:r>
          </w:p>
          <w:p w:rsidR="001268D6" w:rsidRPr="00D4662D" w:rsidRDefault="001268D6" w:rsidP="001C6AB5">
            <w:pPr>
              <w:pStyle w:val="ListParagraph"/>
              <w:spacing w:line="240" w:lineRule="auto"/>
            </w:pPr>
            <w:r w:rsidRPr="001268D6">
              <w:t>Created stored procedures using PL/SQL for inserting, updating, and deleting database records.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68D6" w:rsidRPr="00DE7766" w:rsidRDefault="001268D6" w:rsidP="00B95F17">
            <w:pPr>
              <w:pStyle w:val="Heading2"/>
              <w:spacing w:line="240" w:lineRule="auto"/>
            </w:pPr>
            <w:r>
              <w:t>Web Content Writer/Manager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1268D6" w:rsidRPr="00F510D1" w:rsidRDefault="001268D6" w:rsidP="00B95F17">
            <w:pPr>
              <w:pStyle w:val="Dates"/>
              <w:spacing w:line="240" w:lineRule="auto"/>
            </w:pPr>
            <w:r>
              <w:t>02/2014 – 05/2015</w:t>
            </w:r>
          </w:p>
        </w:tc>
      </w:tr>
      <w:tr w:rsidR="001268D6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  <w:rPr>
                <w:i w:val="0"/>
              </w:rPr>
            </w:pPr>
            <w:r>
              <w:t>Gainesville Coins Inc. (www.gainesvillecoins.com)</w:t>
            </w:r>
          </w:p>
          <w:p w:rsidR="001268D6" w:rsidRPr="00D97489" w:rsidRDefault="001268D6" w:rsidP="00B95F17">
            <w:pPr>
              <w:pStyle w:val="ListParagraph"/>
              <w:spacing w:line="240" w:lineRule="auto"/>
            </w:pPr>
            <w:r>
              <w:t>Developed written and visual content for website (i.e. descriptions, learning materials)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Worked to continually improve and develop the companies search optimization strategy</w:t>
            </w:r>
          </w:p>
          <w:p w:rsidR="001268D6" w:rsidRPr="00D97489" w:rsidRDefault="001268D6" w:rsidP="00B95F17">
            <w:pPr>
              <w:pStyle w:val="ListParagraph"/>
              <w:spacing w:line="240" w:lineRule="auto"/>
            </w:pPr>
            <w:r>
              <w:t xml:space="preserve">Created marketing materials for new in house </w:t>
            </w:r>
            <w:proofErr w:type="gramStart"/>
            <w:r>
              <w:t>products(</w:t>
            </w:r>
            <w:proofErr w:type="gramEnd"/>
            <w:r>
              <w:t>coins and rounds), such as pamphlets and info graphics.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Developed and implemented an improved process for staffing department with writers and artists</w:t>
            </w:r>
          </w:p>
          <w:p w:rsidR="001268D6" w:rsidRPr="00DE7766" w:rsidRDefault="001268D6" w:rsidP="00B95F17">
            <w:pPr>
              <w:pStyle w:val="ListParagraph"/>
              <w:spacing w:line="240" w:lineRule="auto"/>
            </w:pPr>
            <w:r>
              <w:t>Typically had between 3 and 5 direct reports.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68D6" w:rsidRPr="00D97489" w:rsidRDefault="001268D6" w:rsidP="00B95F17">
            <w:pPr>
              <w:pStyle w:val="Heading2"/>
              <w:spacing w:line="240" w:lineRule="auto"/>
            </w:pPr>
            <w:r>
              <w:t>Server/Expediter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1268D6" w:rsidRPr="00D97489" w:rsidRDefault="001268D6" w:rsidP="00B95F17">
            <w:pPr>
              <w:pStyle w:val="Dates"/>
              <w:spacing w:line="240" w:lineRule="auto"/>
            </w:pPr>
            <w:r>
              <w:t>03/2013 – 02/2014</w:t>
            </w:r>
          </w:p>
        </w:tc>
      </w:tr>
      <w:tr w:rsidR="001268D6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  <w:rPr>
                <w:i w:val="0"/>
              </w:rPr>
            </w:pPr>
            <w:r>
              <w:t>Chili’s Bar and Grille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Taking orders, delivering customer service to patrons, communicating with kitchen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Maintained dining room appearance and cleanliness</w:t>
            </w:r>
          </w:p>
          <w:p w:rsidR="001268D6" w:rsidRPr="00D4662D" w:rsidRDefault="001268D6" w:rsidP="00B95F17">
            <w:pPr>
              <w:pStyle w:val="ListParagraph"/>
              <w:spacing w:line="240" w:lineRule="auto"/>
            </w:pPr>
            <w:r>
              <w:t>Compiled customer orders and performed quality assurance checks</w:t>
            </w:r>
          </w:p>
        </w:tc>
      </w:tr>
      <w:tr w:rsidR="001268D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1268D6" w:rsidRPr="006962EF" w:rsidRDefault="001268D6" w:rsidP="00B95F17">
            <w:pPr>
              <w:pStyle w:val="Heading1"/>
              <w:spacing w:line="240" w:lineRule="auto"/>
            </w:pPr>
            <w:r>
              <w:t>Education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Pr="006962EF" w:rsidRDefault="001268D6" w:rsidP="00B95F17">
            <w:pPr>
              <w:pStyle w:val="Heading2"/>
              <w:spacing w:line="240" w:lineRule="auto"/>
            </w:pPr>
            <w:r>
              <w:t xml:space="preserve">University of South Florida - </w:t>
            </w:r>
            <w:proofErr w:type="spellStart"/>
            <w:r>
              <w:t>Muma</w:t>
            </w:r>
            <w:proofErr w:type="spellEnd"/>
            <w:r>
              <w:t xml:space="preserve"> College of Business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Pr="006962EF" w:rsidRDefault="001268D6" w:rsidP="00B95F17">
            <w:pPr>
              <w:pStyle w:val="Dates"/>
              <w:spacing w:line="240" w:lineRule="auto"/>
            </w:pPr>
            <w:r>
              <w:t>08/2015</w:t>
            </w:r>
          </w:p>
        </w:tc>
      </w:tr>
      <w:tr w:rsidR="001268D6" w:rsidRPr="00DE7766" w:rsidTr="0056379F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  <w:r>
              <w:t>Tampa, FL</w:t>
            </w:r>
          </w:p>
          <w:p w:rsidR="001268D6" w:rsidRDefault="001268D6" w:rsidP="00B95F17">
            <w:pPr>
              <w:pStyle w:val="Location"/>
              <w:spacing w:line="240" w:lineRule="auto"/>
            </w:pPr>
            <w:r>
              <w:t>Degree: Business Economics</w:t>
            </w:r>
          </w:p>
          <w:p w:rsidR="001268D6" w:rsidRDefault="001268D6" w:rsidP="00693472">
            <w:pPr>
              <w:pStyle w:val="Location"/>
              <w:spacing w:line="240" w:lineRule="auto"/>
            </w:pPr>
            <w:r>
              <w:t>Relevant Courses:</w:t>
            </w:r>
          </w:p>
          <w:p w:rsidR="001268D6" w:rsidRDefault="001268D6" w:rsidP="009E68CC">
            <w:pPr>
              <w:pStyle w:val="Location"/>
              <w:numPr>
                <w:ilvl w:val="0"/>
                <w:numId w:val="26"/>
              </w:numPr>
              <w:spacing w:line="240" w:lineRule="auto"/>
            </w:pPr>
            <w:r>
              <w:t>Systems Analysis and Design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Created Data Flow Diagrams, Entity Relationship Diagrams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Created UI designs using Visio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Composed functional and nonfunctional requirements documents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Designed system for an online/brick and mortar business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9"/>
              </w:numPr>
              <w:spacing w:line="240" w:lineRule="auto"/>
            </w:pPr>
            <w:r>
              <w:t>Operations Management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Learned core essential six sigma statistical methods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Used Excel to design and solve Linear Programming for optimal production levels</w:t>
            </w:r>
          </w:p>
          <w:p w:rsidR="001268D6" w:rsidRDefault="001268D6" w:rsidP="0072538C">
            <w:pPr>
              <w:pStyle w:val="Location"/>
              <w:numPr>
                <w:ilvl w:val="0"/>
                <w:numId w:val="29"/>
              </w:numPr>
              <w:spacing w:line="240" w:lineRule="auto"/>
            </w:pPr>
            <w:r>
              <w:t>Information Systems in an Organization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Complete several excel projects employing advanced functions and methods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(VLOOKUP, Conditional Formatting, pivot tables and charts)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Used Access to create a relational database and generate reports</w:t>
            </w:r>
          </w:p>
          <w:p w:rsidR="001268D6" w:rsidRDefault="001268D6" w:rsidP="0072538C">
            <w:pPr>
              <w:pStyle w:val="Location"/>
              <w:numPr>
                <w:ilvl w:val="0"/>
                <w:numId w:val="29"/>
              </w:numPr>
              <w:spacing w:line="240" w:lineRule="auto"/>
            </w:pPr>
            <w:r>
              <w:t>Advanced Macroeconomics Theory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Used Excel to organize data from the Federal Reserve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Analyzed data to determine trends in various levels of money supply(M1,M2)</w:t>
            </w:r>
          </w:p>
          <w:p w:rsidR="001268D6" w:rsidRDefault="001268D6" w:rsidP="002D4DDF">
            <w:pPr>
              <w:pStyle w:val="Location"/>
              <w:spacing w:line="240" w:lineRule="auto"/>
              <w:ind w:left="360"/>
            </w:pPr>
          </w:p>
          <w:p w:rsidR="001268D6" w:rsidRDefault="001268D6" w:rsidP="0056379F">
            <w:pPr>
              <w:pStyle w:val="Location"/>
              <w:spacing w:line="240" w:lineRule="auto"/>
            </w:pPr>
          </w:p>
          <w:p w:rsidR="001268D6" w:rsidRDefault="001268D6" w:rsidP="0056379F">
            <w:pPr>
              <w:pStyle w:val="Location"/>
              <w:spacing w:line="240" w:lineRule="auto"/>
              <w:ind w:left="360"/>
            </w:pPr>
          </w:p>
          <w:p w:rsidR="001268D6" w:rsidRDefault="001268D6" w:rsidP="0056379F">
            <w:pPr>
              <w:pStyle w:val="Location"/>
              <w:spacing w:line="240" w:lineRule="auto"/>
            </w:pPr>
          </w:p>
          <w:p w:rsidR="001268D6" w:rsidRDefault="001268D6" w:rsidP="0056379F">
            <w:pPr>
              <w:pStyle w:val="Location"/>
              <w:spacing w:line="240" w:lineRule="auto"/>
              <w:ind w:left="720"/>
            </w:pPr>
          </w:p>
          <w:p w:rsidR="001268D6" w:rsidRDefault="001268D6" w:rsidP="00B95F17">
            <w:pPr>
              <w:pStyle w:val="Location"/>
              <w:spacing w:line="240" w:lineRule="auto"/>
            </w:pPr>
          </w:p>
          <w:p w:rsidR="001268D6" w:rsidRDefault="001268D6" w:rsidP="0056379F">
            <w:pPr>
              <w:spacing w:line="240" w:lineRule="auto"/>
              <w:ind w:left="720" w:hanging="360"/>
            </w:pPr>
          </w:p>
          <w:p w:rsidR="001268D6" w:rsidRDefault="001268D6" w:rsidP="0056379F">
            <w:pPr>
              <w:spacing w:line="240" w:lineRule="auto"/>
            </w:pPr>
          </w:p>
          <w:p w:rsidR="001268D6" w:rsidRPr="006962EF" w:rsidRDefault="001268D6" w:rsidP="0056379F">
            <w:pPr>
              <w:spacing w:line="240" w:lineRule="auto"/>
            </w:pPr>
          </w:p>
        </w:tc>
      </w:tr>
      <w:tr w:rsidR="001268D6" w:rsidRPr="00DE7766" w:rsidTr="002D4DDF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</w:p>
        </w:tc>
      </w:tr>
      <w:tr w:rsidR="001268D6" w:rsidRPr="00DE7766" w:rsidTr="002D4DDF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</w:p>
        </w:tc>
      </w:tr>
      <w:tr w:rsidR="001268D6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</w:p>
        </w:tc>
      </w:tr>
    </w:tbl>
    <w:p w:rsidR="008E18D5" w:rsidRPr="00DE7766" w:rsidRDefault="008E18D5" w:rsidP="00DE7766"/>
    <w:sectPr w:rsidR="008E18D5" w:rsidRPr="00DE7766" w:rsidSect="00C6382D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89A3B69"/>
    <w:multiLevelType w:val="hybridMultilevel"/>
    <w:tmpl w:val="F540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96782E"/>
    <w:multiLevelType w:val="hybridMultilevel"/>
    <w:tmpl w:val="AEE2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2D4806"/>
    <w:multiLevelType w:val="hybridMultilevel"/>
    <w:tmpl w:val="B8D4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1CFF1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D476B91"/>
    <w:multiLevelType w:val="hybridMultilevel"/>
    <w:tmpl w:val="F0269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CE663F"/>
    <w:multiLevelType w:val="hybridMultilevel"/>
    <w:tmpl w:val="9CF2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4450BD"/>
    <w:multiLevelType w:val="multilevel"/>
    <w:tmpl w:val="7EC268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88968F5"/>
    <w:multiLevelType w:val="hybridMultilevel"/>
    <w:tmpl w:val="62D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0577A3"/>
    <w:multiLevelType w:val="hybridMultilevel"/>
    <w:tmpl w:val="D4E2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25E33"/>
    <w:multiLevelType w:val="hybridMultilevel"/>
    <w:tmpl w:val="8EBEAD72"/>
    <w:lvl w:ilvl="0" w:tplc="1B668D9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6160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>
    <w:nsid w:val="733877B3"/>
    <w:multiLevelType w:val="hybridMultilevel"/>
    <w:tmpl w:val="E67A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>
    <w:nsid w:val="7CDE2B48"/>
    <w:multiLevelType w:val="hybridMultilevel"/>
    <w:tmpl w:val="906A9942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0"/>
  </w:num>
  <w:num w:numId="4">
    <w:abstractNumId w:val="14"/>
  </w:num>
  <w:num w:numId="5">
    <w:abstractNumId w:val="17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22"/>
  </w:num>
  <w:num w:numId="20">
    <w:abstractNumId w:val="13"/>
  </w:num>
  <w:num w:numId="21">
    <w:abstractNumId w:val="12"/>
  </w:num>
  <w:num w:numId="22">
    <w:abstractNumId w:val="18"/>
  </w:num>
  <w:num w:numId="23">
    <w:abstractNumId w:val="15"/>
  </w:num>
  <w:num w:numId="24">
    <w:abstractNumId w:val="25"/>
  </w:num>
  <w:num w:numId="25">
    <w:abstractNumId w:val="20"/>
  </w:num>
  <w:num w:numId="26">
    <w:abstractNumId w:val="21"/>
  </w:num>
  <w:num w:numId="27">
    <w:abstractNumId w:val="23"/>
  </w:num>
  <w:num w:numId="28">
    <w:abstractNumId w:val="16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B4"/>
    <w:rsid w:val="000022EB"/>
    <w:rsid w:val="00075E73"/>
    <w:rsid w:val="000B0EE9"/>
    <w:rsid w:val="0010077D"/>
    <w:rsid w:val="00116379"/>
    <w:rsid w:val="001268D6"/>
    <w:rsid w:val="00145A2C"/>
    <w:rsid w:val="00173848"/>
    <w:rsid w:val="001C6AB5"/>
    <w:rsid w:val="002153B4"/>
    <w:rsid w:val="0025418C"/>
    <w:rsid w:val="00262CC6"/>
    <w:rsid w:val="002911C8"/>
    <w:rsid w:val="002D4DDF"/>
    <w:rsid w:val="00301257"/>
    <w:rsid w:val="00361AFB"/>
    <w:rsid w:val="00374E86"/>
    <w:rsid w:val="003F5303"/>
    <w:rsid w:val="0041118B"/>
    <w:rsid w:val="004C111D"/>
    <w:rsid w:val="005446D5"/>
    <w:rsid w:val="0056379F"/>
    <w:rsid w:val="005C0B09"/>
    <w:rsid w:val="005C5D33"/>
    <w:rsid w:val="00636978"/>
    <w:rsid w:val="00693472"/>
    <w:rsid w:val="006962EF"/>
    <w:rsid w:val="006E2432"/>
    <w:rsid w:val="006E61AC"/>
    <w:rsid w:val="00715344"/>
    <w:rsid w:val="0072538C"/>
    <w:rsid w:val="00727CD4"/>
    <w:rsid w:val="00790D50"/>
    <w:rsid w:val="007A2F12"/>
    <w:rsid w:val="007D5AB6"/>
    <w:rsid w:val="008E18D5"/>
    <w:rsid w:val="0090731C"/>
    <w:rsid w:val="00907793"/>
    <w:rsid w:val="00915763"/>
    <w:rsid w:val="009548CA"/>
    <w:rsid w:val="00987217"/>
    <w:rsid w:val="009E68CC"/>
    <w:rsid w:val="00A07D6A"/>
    <w:rsid w:val="00A753C3"/>
    <w:rsid w:val="00A84E65"/>
    <w:rsid w:val="00A92AE9"/>
    <w:rsid w:val="00AC26FD"/>
    <w:rsid w:val="00AC6C5D"/>
    <w:rsid w:val="00AF1168"/>
    <w:rsid w:val="00B54803"/>
    <w:rsid w:val="00B95F17"/>
    <w:rsid w:val="00C069B4"/>
    <w:rsid w:val="00C302EE"/>
    <w:rsid w:val="00C55F0B"/>
    <w:rsid w:val="00C6382D"/>
    <w:rsid w:val="00C962B4"/>
    <w:rsid w:val="00CA687F"/>
    <w:rsid w:val="00CD22BE"/>
    <w:rsid w:val="00D449BA"/>
    <w:rsid w:val="00D4662D"/>
    <w:rsid w:val="00D720EA"/>
    <w:rsid w:val="00D97489"/>
    <w:rsid w:val="00DE7766"/>
    <w:rsid w:val="00E33FCE"/>
    <w:rsid w:val="00EB0830"/>
    <w:rsid w:val="00ED03FF"/>
    <w:rsid w:val="00F510D1"/>
    <w:rsid w:val="00F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5C0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5C0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2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Lenovo</dc:creator>
  <cp:lastModifiedBy>Lenovo</cp:lastModifiedBy>
  <cp:revision>3</cp:revision>
  <cp:lastPrinted>2004-03-09T22:36:00Z</cp:lastPrinted>
  <dcterms:created xsi:type="dcterms:W3CDTF">2017-11-09T04:22:00Z</dcterms:created>
  <dcterms:modified xsi:type="dcterms:W3CDTF">2017-11-09T04:23:00Z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